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E117D" w14:textId="77777777" w:rsidR="0084176C" w:rsidRPr="00EF1376" w:rsidRDefault="0084176C" w:rsidP="00EF1376">
      <w:pPr>
        <w:rPr>
          <w:rFonts w:ascii="Arial" w:hAnsi="Arial" w:cs="Arial"/>
          <w:sz w:val="96"/>
          <w:szCs w:val="9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84176C" w:rsidRPr="002854DC" w14:paraId="255BE876" w14:textId="77777777" w:rsidTr="0084176C">
        <w:tc>
          <w:tcPr>
            <w:tcW w:w="8856" w:type="dxa"/>
          </w:tcPr>
          <w:p w14:paraId="3927C9F3" w14:textId="77777777" w:rsidR="0084176C" w:rsidRDefault="00616E02" w:rsidP="00EF1376">
            <w:pPr>
              <w:jc w:val="center"/>
              <w:rPr>
                <w:rFonts w:ascii="Arial" w:hAnsi="Arial" w:cs="Arial"/>
                <w:sz w:val="60"/>
                <w:szCs w:val="60"/>
              </w:rPr>
            </w:pPr>
            <w:r>
              <w:rPr>
                <w:rFonts w:ascii="Arial" w:hAnsi="Arial" w:cs="Arial"/>
                <w:sz w:val="60"/>
                <w:szCs w:val="60"/>
              </w:rPr>
              <w:t>EE260</w:t>
            </w:r>
            <w:r w:rsidR="00EF1376">
              <w:rPr>
                <w:rFonts w:ascii="Arial" w:hAnsi="Arial" w:cs="Arial"/>
                <w:sz w:val="60"/>
                <w:szCs w:val="60"/>
              </w:rPr>
              <w:t xml:space="preserve"> Assignment</w:t>
            </w:r>
            <w:r w:rsidR="0084176C" w:rsidRPr="002854DC">
              <w:rPr>
                <w:rFonts w:ascii="Arial" w:hAnsi="Arial" w:cs="Arial"/>
                <w:sz w:val="60"/>
                <w:szCs w:val="60"/>
              </w:rPr>
              <w:t xml:space="preserve"> </w:t>
            </w:r>
            <w:r w:rsidR="00EF1376">
              <w:rPr>
                <w:rFonts w:ascii="Arial" w:hAnsi="Arial" w:cs="Arial"/>
                <w:sz w:val="60"/>
                <w:szCs w:val="60"/>
              </w:rPr>
              <w:t>1</w:t>
            </w:r>
          </w:p>
          <w:p w14:paraId="27774341" w14:textId="0BF46087" w:rsidR="00EF1376" w:rsidRPr="00EF1376" w:rsidRDefault="00EF1376" w:rsidP="00EF1376">
            <w:pPr>
              <w:jc w:val="center"/>
              <w:rPr>
                <w:rFonts w:ascii="Arial" w:hAnsi="Arial" w:cs="Arial"/>
                <w:sz w:val="60"/>
                <w:szCs w:val="60"/>
              </w:rPr>
            </w:pPr>
          </w:p>
        </w:tc>
      </w:tr>
    </w:tbl>
    <w:p w14:paraId="51F1B428" w14:textId="77777777" w:rsidR="00382D8E" w:rsidRPr="002854DC" w:rsidRDefault="00382D8E" w:rsidP="00F13D56">
      <w:pPr>
        <w:jc w:val="center"/>
        <w:rPr>
          <w:rFonts w:ascii="Arial" w:hAnsi="Arial" w:cs="Arial"/>
          <w:sz w:val="96"/>
          <w:szCs w:val="96"/>
        </w:rPr>
      </w:pPr>
    </w:p>
    <w:p w14:paraId="409952B3" w14:textId="77777777" w:rsidR="0084176C" w:rsidRPr="002854DC" w:rsidRDefault="0084176C" w:rsidP="00F13D56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Text1"/>
      <w:r w:rsidRPr="002854DC">
        <w:rPr>
          <w:rFonts w:ascii="Arial" w:hAnsi="Arial" w:cs="Arial"/>
          <w:b/>
          <w:sz w:val="40"/>
          <w:szCs w:val="40"/>
        </w:rPr>
        <w:t xml:space="preserve">Submitted by: </w:t>
      </w:r>
    </w:p>
    <w:p w14:paraId="550673A5" w14:textId="77777777" w:rsidR="00382D8E" w:rsidRPr="002854DC" w:rsidRDefault="00382D8E" w:rsidP="00F13D56">
      <w:pPr>
        <w:jc w:val="center"/>
        <w:rPr>
          <w:rFonts w:ascii="Arial" w:hAnsi="Arial" w:cs="Arial"/>
          <w:b/>
          <w:sz w:val="40"/>
          <w:szCs w:val="40"/>
        </w:rPr>
      </w:pPr>
      <w:r w:rsidRPr="002854DC">
        <w:rPr>
          <w:rFonts w:ascii="Arial" w:hAnsi="Arial" w:cs="Arial"/>
          <w:b/>
          <w:sz w:val="40"/>
          <w:szCs w:val="40"/>
        </w:rPr>
        <w:fldChar w:fldCharType="begin">
          <w:ffData>
            <w:name w:val="Text1"/>
            <w:enabled/>
            <w:calcOnExit w:val="0"/>
            <w:textInput>
              <w:default w:val="Your Name"/>
            </w:textInput>
          </w:ffData>
        </w:fldChar>
      </w:r>
      <w:r w:rsidRPr="002854DC">
        <w:rPr>
          <w:rFonts w:ascii="Arial" w:hAnsi="Arial" w:cs="Arial"/>
          <w:b/>
          <w:sz w:val="40"/>
          <w:szCs w:val="40"/>
        </w:rPr>
        <w:instrText xml:space="preserve"> FORMTEXT </w:instrText>
      </w:r>
      <w:r w:rsidRPr="002854DC">
        <w:rPr>
          <w:rFonts w:ascii="Arial" w:hAnsi="Arial" w:cs="Arial"/>
          <w:b/>
          <w:sz w:val="40"/>
          <w:szCs w:val="40"/>
        </w:rPr>
      </w:r>
      <w:r w:rsidRPr="002854DC">
        <w:rPr>
          <w:rFonts w:ascii="Arial" w:hAnsi="Arial" w:cs="Arial"/>
          <w:b/>
          <w:sz w:val="40"/>
          <w:szCs w:val="40"/>
        </w:rPr>
        <w:fldChar w:fldCharType="separate"/>
      </w:r>
      <w:r w:rsidRPr="002854DC">
        <w:rPr>
          <w:rFonts w:ascii="Arial" w:hAnsi="Arial" w:cs="Arial"/>
          <w:b/>
          <w:noProof/>
          <w:sz w:val="40"/>
          <w:szCs w:val="40"/>
        </w:rPr>
        <w:t>Your Name</w:t>
      </w:r>
      <w:r w:rsidRPr="002854DC">
        <w:rPr>
          <w:rFonts w:ascii="Arial" w:hAnsi="Arial" w:cs="Arial"/>
          <w:b/>
          <w:sz w:val="40"/>
          <w:szCs w:val="40"/>
        </w:rPr>
        <w:fldChar w:fldCharType="end"/>
      </w:r>
      <w:bookmarkEnd w:id="0"/>
    </w:p>
    <w:p w14:paraId="738F59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D77FD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F53855E" w14:textId="77777777" w:rsidR="0084176C" w:rsidRPr="002854DC" w:rsidRDefault="00F44995" w:rsidP="00F13D5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Grade:</w:t>
      </w:r>
      <w:r w:rsidR="00AD3CFC">
        <w:rPr>
          <w:rFonts w:ascii="Arial" w:hAnsi="Arial" w:cs="Arial"/>
          <w:sz w:val="48"/>
          <w:szCs w:val="48"/>
        </w:rPr>
        <w:t xml:space="preserve"> </w:t>
      </w:r>
    </w:p>
    <w:p w14:paraId="22303ED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2FE69F55" w14:textId="50E7530B" w:rsidR="0084176C" w:rsidRDefault="00CE63BC" w:rsidP="00F13D5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pict w14:anchorId="7244B5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;mso-width-percent:0;mso-height-percent:0;mso-width-percent:0;mso-height-percent:0">
            <v:imagedata r:id="rId8" o:title=""/>
            <o:lock v:ext="edit" ungrouping="t" rotation="t" cropping="t" verticies="t" text="t" grouping="t"/>
            <o:signatureline v:ext="edit" id="{7A712EDE-63C0-4917-B9C5-CF395379E73A}" provid="{00000000-0000-0000-0000-000000000000}" o:suggestedsigner="Nicholas Yama " o:suggestedsigner2="Grader" issignatureline="t"/>
          </v:shape>
        </w:pict>
      </w:r>
    </w:p>
    <w:p w14:paraId="55FEFA0C" w14:textId="77777777" w:rsidR="00EF1376" w:rsidRDefault="00EF1376" w:rsidP="00F13D56">
      <w:pPr>
        <w:jc w:val="center"/>
        <w:rPr>
          <w:rFonts w:ascii="Arial" w:hAnsi="Arial" w:cs="Arial"/>
          <w:sz w:val="48"/>
          <w:szCs w:val="48"/>
        </w:rPr>
      </w:pPr>
    </w:p>
    <w:p w14:paraId="2185254B" w14:textId="77777777" w:rsidR="00EF1376" w:rsidRDefault="00EF1376" w:rsidP="00F13D56">
      <w:pPr>
        <w:jc w:val="center"/>
        <w:rPr>
          <w:rFonts w:ascii="Arial" w:hAnsi="Arial" w:cs="Arial"/>
          <w:sz w:val="48"/>
          <w:szCs w:val="48"/>
        </w:rPr>
      </w:pPr>
    </w:p>
    <w:p w14:paraId="3D7B5DB1" w14:textId="77777777" w:rsidR="00C10B99" w:rsidRPr="002854DC" w:rsidRDefault="00C10B99" w:rsidP="00F13D56">
      <w:pPr>
        <w:jc w:val="center"/>
        <w:rPr>
          <w:rFonts w:ascii="Arial" w:hAnsi="Arial" w:cs="Arial"/>
          <w:sz w:val="48"/>
          <w:szCs w:val="48"/>
        </w:rPr>
      </w:pPr>
    </w:p>
    <w:p w14:paraId="40C612A9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eGrid"/>
        <w:tblW w:w="0" w:type="auto"/>
        <w:tblInd w:w="172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3780"/>
        <w:gridCol w:w="3348"/>
      </w:tblGrid>
      <w:tr w:rsidR="0084176C" w:rsidRPr="002854DC" w14:paraId="304E8DB6" w14:textId="77777777" w:rsidTr="00C10B99">
        <w:tc>
          <w:tcPr>
            <w:tcW w:w="3780" w:type="dxa"/>
          </w:tcPr>
          <w:p w14:paraId="402B08E9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t xml:space="preserve">Date of Submission: </w:t>
            </w:r>
          </w:p>
        </w:tc>
        <w:tc>
          <w:tcPr>
            <w:tcW w:w="3348" w:type="dxa"/>
          </w:tcPr>
          <w:p w14:paraId="4E01A61D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Date"/>
                  </w:textInput>
                </w:ffData>
              </w:fldChar>
            </w:r>
            <w:r w:rsidRPr="002854DC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2854DC">
              <w:rPr>
                <w:rFonts w:ascii="Arial" w:hAnsi="Arial" w:cs="Arial"/>
                <w:sz w:val="28"/>
                <w:szCs w:val="28"/>
              </w:rPr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2854DC">
              <w:rPr>
                <w:rFonts w:ascii="Arial" w:hAnsi="Arial" w:cs="Arial"/>
                <w:noProof/>
                <w:sz w:val="28"/>
                <w:szCs w:val="28"/>
              </w:rPr>
              <w:t>Date</w:t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84176C" w:rsidRPr="002854DC" w14:paraId="36308192" w14:textId="77777777" w:rsidTr="00C10B99">
        <w:tc>
          <w:tcPr>
            <w:tcW w:w="3780" w:type="dxa"/>
          </w:tcPr>
          <w:p w14:paraId="467B3DE1" w14:textId="77777777" w:rsidR="0084176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509F5D87" w14:textId="77777777" w:rsidR="00EF1376" w:rsidRPr="002854DC" w:rsidRDefault="00EF1376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8" w:type="dxa"/>
          </w:tcPr>
          <w:p w14:paraId="0CD3D8CA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AE49198" w14:textId="64E6EAE5" w:rsidR="00A93DB1" w:rsidRDefault="00A93DB1" w:rsidP="003F0046">
      <w:pPr>
        <w:autoSpaceDE w:val="0"/>
        <w:autoSpaceDN w:val="0"/>
        <w:adjustRightInd w:val="0"/>
        <w:rPr>
          <w:rFonts w:ascii="Arial" w:hAnsi="Arial" w:cs="Arial"/>
        </w:rPr>
      </w:pPr>
    </w:p>
    <w:p w14:paraId="09CE4503" w14:textId="77777777" w:rsidR="00A93DB1" w:rsidRDefault="00A93D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0228DF" w14:textId="23ABC217" w:rsidR="00775DAA" w:rsidRPr="0089732E" w:rsidRDefault="00A93DB1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89732E">
        <w:rPr>
          <w:rFonts w:ascii="Arial" w:hAnsi="Arial" w:cs="Arial"/>
          <w:sz w:val="32"/>
          <w:szCs w:val="32"/>
        </w:rPr>
        <w:lastRenderedPageBreak/>
        <w:t>(5 pts) Problem 2.2 (a)-(c)</w:t>
      </w:r>
    </w:p>
    <w:p w14:paraId="253D7105" w14:textId="79FC7950" w:rsidR="00A93DB1" w:rsidRPr="0089732E" w:rsidRDefault="00A93DB1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89732E">
        <w:rPr>
          <w:rFonts w:ascii="Arial" w:hAnsi="Arial" w:cs="Arial"/>
          <w:sz w:val="32"/>
          <w:szCs w:val="32"/>
        </w:rPr>
        <w:t>(5 pts) Problem 2.5 (a)-(f)</w:t>
      </w:r>
    </w:p>
    <w:p w14:paraId="59890E75" w14:textId="1D2362A0" w:rsidR="00A93DB1" w:rsidRPr="0089732E" w:rsidRDefault="00A93DB1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89732E">
        <w:rPr>
          <w:rFonts w:ascii="Arial" w:hAnsi="Arial" w:cs="Arial"/>
          <w:sz w:val="32"/>
          <w:szCs w:val="32"/>
        </w:rPr>
        <w:t>(5 pts) Problem 2.7 (a)-(b)</w:t>
      </w:r>
    </w:p>
    <w:p w14:paraId="65C6F7F5" w14:textId="074F503C" w:rsidR="00A93DB1" w:rsidRPr="0089732E" w:rsidRDefault="00A93DB1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89732E">
        <w:rPr>
          <w:rFonts w:ascii="Arial" w:hAnsi="Arial" w:cs="Arial"/>
          <w:sz w:val="32"/>
          <w:szCs w:val="32"/>
        </w:rPr>
        <w:t>(5 pts) Problem 2.12 (a)-(b)</w:t>
      </w:r>
    </w:p>
    <w:p w14:paraId="718B47D3" w14:textId="59115602" w:rsidR="00A93DB1" w:rsidRPr="0089732E" w:rsidRDefault="00A93DB1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89732E">
        <w:rPr>
          <w:rFonts w:ascii="Arial" w:hAnsi="Arial" w:cs="Arial"/>
          <w:sz w:val="32"/>
          <w:szCs w:val="32"/>
        </w:rPr>
        <w:t>(5 pts) Problem 2.13</w:t>
      </w:r>
    </w:p>
    <w:p w14:paraId="091D7E45" w14:textId="4B81D3FD" w:rsidR="00A93DB1" w:rsidRPr="0089732E" w:rsidRDefault="00A93DB1" w:rsidP="00A93DB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89732E">
        <w:rPr>
          <w:rFonts w:ascii="Arial" w:hAnsi="Arial" w:cs="Arial"/>
          <w:sz w:val="32"/>
          <w:szCs w:val="32"/>
        </w:rPr>
        <w:t>(10 pts) Problem 2.35</w:t>
      </w:r>
      <w:bookmarkStart w:id="1" w:name="_GoBack"/>
      <w:bookmarkEnd w:id="1"/>
    </w:p>
    <w:sectPr w:rsidR="00A93DB1" w:rsidRPr="0089732E" w:rsidSect="007B509A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112EB" w14:textId="77777777" w:rsidR="00CE63BC" w:rsidRDefault="00CE63BC" w:rsidP="00E234CB">
      <w:r>
        <w:separator/>
      </w:r>
    </w:p>
  </w:endnote>
  <w:endnote w:type="continuationSeparator" w:id="0">
    <w:p w14:paraId="445FFC0E" w14:textId="77777777" w:rsidR="00CE63BC" w:rsidRDefault="00CE63BC" w:rsidP="00E23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E7FB0" w14:textId="77777777" w:rsidR="001226BB" w:rsidRDefault="001226BB" w:rsidP="006E46E9">
    <w:pPr>
      <w:pStyle w:val="Footer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006FF" w14:textId="77777777" w:rsidR="00CE63BC" w:rsidRDefault="00CE63BC" w:rsidP="00E234CB">
      <w:r>
        <w:separator/>
      </w:r>
    </w:p>
  </w:footnote>
  <w:footnote w:type="continuationSeparator" w:id="0">
    <w:p w14:paraId="134C97C6" w14:textId="77777777" w:rsidR="00CE63BC" w:rsidRDefault="00CE63BC" w:rsidP="00E23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578CD"/>
    <w:multiLevelType w:val="hybridMultilevel"/>
    <w:tmpl w:val="2F32F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E43D1"/>
    <w:multiLevelType w:val="hybridMultilevel"/>
    <w:tmpl w:val="CEAC4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87142"/>
    <w:multiLevelType w:val="hybridMultilevel"/>
    <w:tmpl w:val="E7147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47872"/>
    <w:multiLevelType w:val="hybridMultilevel"/>
    <w:tmpl w:val="04463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D53BE"/>
    <w:multiLevelType w:val="hybridMultilevel"/>
    <w:tmpl w:val="B230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D6F5B"/>
    <w:multiLevelType w:val="hybridMultilevel"/>
    <w:tmpl w:val="7E5AE814"/>
    <w:lvl w:ilvl="0" w:tplc="E2C2C2D4">
      <w:numFmt w:val="bullet"/>
      <w:lvlText w:val="•"/>
      <w:lvlJc w:val="left"/>
      <w:pPr>
        <w:ind w:left="86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C9F660C0">
      <w:numFmt w:val="bullet"/>
      <w:lvlText w:val="•"/>
      <w:lvlJc w:val="left"/>
      <w:pPr>
        <w:ind w:left="1381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 w:tplc="0FD813D0">
      <w:numFmt w:val="bullet"/>
      <w:lvlText w:val="•"/>
      <w:lvlJc w:val="left"/>
      <w:pPr>
        <w:ind w:left="2316" w:hanging="144"/>
      </w:pPr>
      <w:rPr>
        <w:rFonts w:hint="default"/>
        <w:lang w:val="en-US" w:eastAsia="en-US" w:bidi="en-US"/>
      </w:rPr>
    </w:lvl>
    <w:lvl w:ilvl="3" w:tplc="75D04944">
      <w:numFmt w:val="bullet"/>
      <w:lvlText w:val="•"/>
      <w:lvlJc w:val="left"/>
      <w:pPr>
        <w:ind w:left="3254" w:hanging="144"/>
      </w:pPr>
      <w:rPr>
        <w:rFonts w:hint="default"/>
        <w:lang w:val="en-US" w:eastAsia="en-US" w:bidi="en-US"/>
      </w:rPr>
    </w:lvl>
    <w:lvl w:ilvl="4" w:tplc="4DD4439C">
      <w:numFmt w:val="bullet"/>
      <w:lvlText w:val="•"/>
      <w:lvlJc w:val="left"/>
      <w:pPr>
        <w:ind w:left="4192" w:hanging="144"/>
      </w:pPr>
      <w:rPr>
        <w:rFonts w:hint="default"/>
        <w:lang w:val="en-US" w:eastAsia="en-US" w:bidi="en-US"/>
      </w:rPr>
    </w:lvl>
    <w:lvl w:ilvl="5" w:tplc="3B5CA74C">
      <w:numFmt w:val="bullet"/>
      <w:lvlText w:val="•"/>
      <w:lvlJc w:val="left"/>
      <w:pPr>
        <w:ind w:left="5130" w:hanging="144"/>
      </w:pPr>
      <w:rPr>
        <w:rFonts w:hint="default"/>
        <w:lang w:val="en-US" w:eastAsia="en-US" w:bidi="en-US"/>
      </w:rPr>
    </w:lvl>
    <w:lvl w:ilvl="6" w:tplc="B5F4CB6E">
      <w:numFmt w:val="bullet"/>
      <w:lvlText w:val="•"/>
      <w:lvlJc w:val="left"/>
      <w:pPr>
        <w:ind w:left="6067" w:hanging="144"/>
      </w:pPr>
      <w:rPr>
        <w:rFonts w:hint="default"/>
        <w:lang w:val="en-US" w:eastAsia="en-US" w:bidi="en-US"/>
      </w:rPr>
    </w:lvl>
    <w:lvl w:ilvl="7" w:tplc="E70C51FA">
      <w:numFmt w:val="bullet"/>
      <w:lvlText w:val="•"/>
      <w:lvlJc w:val="left"/>
      <w:pPr>
        <w:ind w:left="7005" w:hanging="144"/>
      </w:pPr>
      <w:rPr>
        <w:rFonts w:hint="default"/>
        <w:lang w:val="en-US" w:eastAsia="en-US" w:bidi="en-US"/>
      </w:rPr>
    </w:lvl>
    <w:lvl w:ilvl="8" w:tplc="5CB27B4E">
      <w:numFmt w:val="bullet"/>
      <w:lvlText w:val="•"/>
      <w:lvlJc w:val="left"/>
      <w:pPr>
        <w:ind w:left="7943" w:hanging="144"/>
      </w:pPr>
      <w:rPr>
        <w:rFonts w:hint="default"/>
        <w:lang w:val="en-US" w:eastAsia="en-US" w:bidi="en-US"/>
      </w:rPr>
    </w:lvl>
  </w:abstractNum>
  <w:abstractNum w:abstractNumId="6" w15:restartNumberingAfterBreak="0">
    <w:nsid w:val="5091123D"/>
    <w:multiLevelType w:val="hybridMultilevel"/>
    <w:tmpl w:val="AF944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93B47"/>
    <w:multiLevelType w:val="hybridMultilevel"/>
    <w:tmpl w:val="B5B6A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F1704"/>
    <w:multiLevelType w:val="hybridMultilevel"/>
    <w:tmpl w:val="93F0D090"/>
    <w:lvl w:ilvl="0" w:tplc="D3FC0FD2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2033A7"/>
    <w:multiLevelType w:val="multilevel"/>
    <w:tmpl w:val="C5F25E02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DCB2894"/>
    <w:multiLevelType w:val="hybridMultilevel"/>
    <w:tmpl w:val="BEBA865C"/>
    <w:lvl w:ilvl="0" w:tplc="DC08A1B0">
      <w:start w:val="1"/>
      <w:numFmt w:val="decimal"/>
      <w:lvlText w:val="%1)"/>
      <w:lvlJc w:val="left"/>
      <w:pPr>
        <w:ind w:left="102" w:hanging="2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4F783036">
      <w:numFmt w:val="bullet"/>
      <w:lvlText w:val="•"/>
      <w:lvlJc w:val="left"/>
      <w:pPr>
        <w:ind w:left="582" w:hanging="204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2" w:tplc="FE2C9F7C">
      <w:numFmt w:val="bullet"/>
      <w:lvlText w:val="•"/>
      <w:lvlJc w:val="left"/>
      <w:pPr>
        <w:ind w:left="1502" w:hanging="204"/>
      </w:pPr>
      <w:rPr>
        <w:rFonts w:hint="default"/>
        <w:lang w:val="en-US" w:eastAsia="en-US" w:bidi="en-US"/>
      </w:rPr>
    </w:lvl>
    <w:lvl w:ilvl="3" w:tplc="EF3C6FF2">
      <w:numFmt w:val="bullet"/>
      <w:lvlText w:val="•"/>
      <w:lvlJc w:val="left"/>
      <w:pPr>
        <w:ind w:left="2424" w:hanging="204"/>
      </w:pPr>
      <w:rPr>
        <w:rFonts w:hint="default"/>
        <w:lang w:val="en-US" w:eastAsia="en-US" w:bidi="en-US"/>
      </w:rPr>
    </w:lvl>
    <w:lvl w:ilvl="4" w:tplc="3134E14A">
      <w:numFmt w:val="bullet"/>
      <w:lvlText w:val="•"/>
      <w:lvlJc w:val="left"/>
      <w:pPr>
        <w:ind w:left="3346" w:hanging="204"/>
      </w:pPr>
      <w:rPr>
        <w:rFonts w:hint="default"/>
        <w:lang w:val="en-US" w:eastAsia="en-US" w:bidi="en-US"/>
      </w:rPr>
    </w:lvl>
    <w:lvl w:ilvl="5" w:tplc="7E3073C2">
      <w:numFmt w:val="bullet"/>
      <w:lvlText w:val="•"/>
      <w:lvlJc w:val="left"/>
      <w:pPr>
        <w:ind w:left="4268" w:hanging="204"/>
      </w:pPr>
      <w:rPr>
        <w:rFonts w:hint="default"/>
        <w:lang w:val="en-US" w:eastAsia="en-US" w:bidi="en-US"/>
      </w:rPr>
    </w:lvl>
    <w:lvl w:ilvl="6" w:tplc="4F304F2A">
      <w:numFmt w:val="bullet"/>
      <w:lvlText w:val="•"/>
      <w:lvlJc w:val="left"/>
      <w:pPr>
        <w:ind w:left="5191" w:hanging="204"/>
      </w:pPr>
      <w:rPr>
        <w:rFonts w:hint="default"/>
        <w:lang w:val="en-US" w:eastAsia="en-US" w:bidi="en-US"/>
      </w:rPr>
    </w:lvl>
    <w:lvl w:ilvl="7" w:tplc="6DE8BACC">
      <w:numFmt w:val="bullet"/>
      <w:lvlText w:val="•"/>
      <w:lvlJc w:val="left"/>
      <w:pPr>
        <w:ind w:left="6113" w:hanging="204"/>
      </w:pPr>
      <w:rPr>
        <w:rFonts w:hint="default"/>
        <w:lang w:val="en-US" w:eastAsia="en-US" w:bidi="en-US"/>
      </w:rPr>
    </w:lvl>
    <w:lvl w:ilvl="8" w:tplc="B3F09030">
      <w:numFmt w:val="bullet"/>
      <w:lvlText w:val="•"/>
      <w:lvlJc w:val="left"/>
      <w:pPr>
        <w:ind w:left="7035" w:hanging="204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2N7EwMjEztTQzNrBQ0lEKTi0uzszPAykwqgUAkC0mviwAAAA="/>
  </w:docVars>
  <w:rsids>
    <w:rsidRoot w:val="00616E02"/>
    <w:rsid w:val="00043EFF"/>
    <w:rsid w:val="0006247A"/>
    <w:rsid w:val="00100453"/>
    <w:rsid w:val="00113F42"/>
    <w:rsid w:val="001220FD"/>
    <w:rsid w:val="001226BB"/>
    <w:rsid w:val="00130D00"/>
    <w:rsid w:val="001844E4"/>
    <w:rsid w:val="001A19AE"/>
    <w:rsid w:val="001E6EFB"/>
    <w:rsid w:val="001F0AD0"/>
    <w:rsid w:val="00236DD4"/>
    <w:rsid w:val="002854DC"/>
    <w:rsid w:val="002A0354"/>
    <w:rsid w:val="0030510F"/>
    <w:rsid w:val="0031566C"/>
    <w:rsid w:val="00351BB0"/>
    <w:rsid w:val="0037079C"/>
    <w:rsid w:val="00382D8E"/>
    <w:rsid w:val="00386D11"/>
    <w:rsid w:val="0039294D"/>
    <w:rsid w:val="003A54E9"/>
    <w:rsid w:val="003B3D7E"/>
    <w:rsid w:val="003D49C4"/>
    <w:rsid w:val="003E3B81"/>
    <w:rsid w:val="003F0046"/>
    <w:rsid w:val="00466123"/>
    <w:rsid w:val="00466B8D"/>
    <w:rsid w:val="00473DB1"/>
    <w:rsid w:val="004B15CB"/>
    <w:rsid w:val="004F2CF3"/>
    <w:rsid w:val="004F6893"/>
    <w:rsid w:val="00504586"/>
    <w:rsid w:val="00505009"/>
    <w:rsid w:val="00515C4F"/>
    <w:rsid w:val="00530641"/>
    <w:rsid w:val="005551ED"/>
    <w:rsid w:val="00567576"/>
    <w:rsid w:val="005B09F9"/>
    <w:rsid w:val="005F10FA"/>
    <w:rsid w:val="00600797"/>
    <w:rsid w:val="006036FF"/>
    <w:rsid w:val="00616E02"/>
    <w:rsid w:val="00646F00"/>
    <w:rsid w:val="006A019F"/>
    <w:rsid w:val="006E46E9"/>
    <w:rsid w:val="007319CB"/>
    <w:rsid w:val="00775DAA"/>
    <w:rsid w:val="007B15FC"/>
    <w:rsid w:val="007B509A"/>
    <w:rsid w:val="007D1919"/>
    <w:rsid w:val="007E1733"/>
    <w:rsid w:val="0084176C"/>
    <w:rsid w:val="00877C91"/>
    <w:rsid w:val="00894434"/>
    <w:rsid w:val="0089732E"/>
    <w:rsid w:val="008A284F"/>
    <w:rsid w:val="008A40B7"/>
    <w:rsid w:val="008B6E90"/>
    <w:rsid w:val="009124C6"/>
    <w:rsid w:val="00951686"/>
    <w:rsid w:val="00983ED9"/>
    <w:rsid w:val="009B037C"/>
    <w:rsid w:val="009E2BC6"/>
    <w:rsid w:val="00A05B30"/>
    <w:rsid w:val="00A22446"/>
    <w:rsid w:val="00A333D4"/>
    <w:rsid w:val="00A93DB1"/>
    <w:rsid w:val="00A97FC1"/>
    <w:rsid w:val="00AA1116"/>
    <w:rsid w:val="00AD0363"/>
    <w:rsid w:val="00AD3CFC"/>
    <w:rsid w:val="00AE20D0"/>
    <w:rsid w:val="00B06CDD"/>
    <w:rsid w:val="00B7118E"/>
    <w:rsid w:val="00BE4FF4"/>
    <w:rsid w:val="00BF41AA"/>
    <w:rsid w:val="00C10B99"/>
    <w:rsid w:val="00C202A6"/>
    <w:rsid w:val="00C518AA"/>
    <w:rsid w:val="00C61A4F"/>
    <w:rsid w:val="00CA28C2"/>
    <w:rsid w:val="00CA428C"/>
    <w:rsid w:val="00CE63BC"/>
    <w:rsid w:val="00CF572A"/>
    <w:rsid w:val="00CF7E9F"/>
    <w:rsid w:val="00D431F0"/>
    <w:rsid w:val="00D638BA"/>
    <w:rsid w:val="00DB770C"/>
    <w:rsid w:val="00DF5B9A"/>
    <w:rsid w:val="00E234CB"/>
    <w:rsid w:val="00EA2728"/>
    <w:rsid w:val="00EC281E"/>
    <w:rsid w:val="00EF1376"/>
    <w:rsid w:val="00F00546"/>
    <w:rsid w:val="00F138AC"/>
    <w:rsid w:val="00F13D56"/>
    <w:rsid w:val="00F14FCE"/>
    <w:rsid w:val="00F22E92"/>
    <w:rsid w:val="00F44995"/>
    <w:rsid w:val="00FE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FC1CF"/>
  <w15:docId w15:val="{3A90ADA1-5BB5-417B-8F1F-E5BF8CEE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30641"/>
    <w:pPr>
      <w:keepNext/>
      <w:spacing w:before="240" w:after="60"/>
      <w:outlineLvl w:val="0"/>
    </w:pPr>
    <w:rPr>
      <w:rFonts w:ascii="Arial" w:hAnsi="Arial"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236DD4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A28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0046"/>
    <w:tblPr>
      <w:tblBorders>
        <w:bottom w:val="doub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84176C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rsid w:val="009124C6"/>
    <w:rPr>
      <w:rFonts w:ascii="Arial" w:hAnsi="Arial"/>
      <w:color w:val="0000FF"/>
      <w:u w:val="single"/>
    </w:rPr>
  </w:style>
  <w:style w:type="paragraph" w:customStyle="1" w:styleId="Figure">
    <w:name w:val="Figure"/>
    <w:basedOn w:val="Normal"/>
    <w:rsid w:val="004F6893"/>
    <w:pPr>
      <w:jc w:val="center"/>
    </w:pPr>
    <w:rPr>
      <w:rFonts w:ascii="Arial" w:hAnsi="Arial" w:cs="Arial"/>
      <w:b/>
      <w:sz w:val="28"/>
      <w:szCs w:val="96"/>
    </w:rPr>
  </w:style>
  <w:style w:type="character" w:styleId="FollowedHyperlink">
    <w:name w:val="FollowedHyperlink"/>
    <w:basedOn w:val="DefaultParagraphFont"/>
    <w:rsid w:val="00F14FCE"/>
    <w:rPr>
      <w:color w:val="800080"/>
      <w:u w:val="single"/>
    </w:rPr>
  </w:style>
  <w:style w:type="paragraph" w:styleId="Header">
    <w:name w:val="header"/>
    <w:basedOn w:val="Normal"/>
    <w:rsid w:val="00AA1116"/>
    <w:pPr>
      <w:tabs>
        <w:tab w:val="center" w:pos="4320"/>
        <w:tab w:val="right" w:pos="8640"/>
      </w:tabs>
    </w:pPr>
  </w:style>
  <w:style w:type="paragraph" w:styleId="TableofFigures">
    <w:name w:val="table of figures"/>
    <w:basedOn w:val="Normal"/>
    <w:next w:val="Normal"/>
    <w:semiHidden/>
    <w:rsid w:val="00951686"/>
    <w:rPr>
      <w:rFonts w:ascii="Arial" w:hAnsi="Arial"/>
    </w:rPr>
  </w:style>
  <w:style w:type="paragraph" w:styleId="Footer">
    <w:name w:val="footer"/>
    <w:basedOn w:val="Normal"/>
    <w:rsid w:val="00AA1116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semiHidden/>
    <w:rsid w:val="00AE20D0"/>
    <w:pPr>
      <w:ind w:left="240"/>
    </w:pPr>
    <w:rPr>
      <w:smallCaps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A05B30"/>
    <w:pPr>
      <w:ind w:left="1440"/>
    </w:pPr>
    <w:rPr>
      <w:sz w:val="18"/>
      <w:szCs w:val="18"/>
    </w:rPr>
  </w:style>
  <w:style w:type="paragraph" w:styleId="TOC3">
    <w:name w:val="toc 3"/>
    <w:basedOn w:val="Normal"/>
    <w:next w:val="Normal"/>
    <w:autoRedefine/>
    <w:semiHidden/>
    <w:rsid w:val="00AE20D0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AE20D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E20D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E20D0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05B3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05B30"/>
    <w:pPr>
      <w:ind w:left="1920"/>
    </w:pPr>
    <w:rPr>
      <w:sz w:val="18"/>
      <w:szCs w:val="18"/>
    </w:rPr>
  </w:style>
  <w:style w:type="paragraph" w:customStyle="1" w:styleId="StyleTOC1NotBold">
    <w:name w:val="Style TOC 1 + Not Bold"/>
    <w:basedOn w:val="TOC1"/>
    <w:rsid w:val="00C10B99"/>
    <w:rPr>
      <w:rFonts w:ascii="Arial" w:hAnsi="Arial"/>
      <w:b w:val="0"/>
      <w:bCs w:val="0"/>
      <w:sz w:val="24"/>
    </w:rPr>
  </w:style>
  <w:style w:type="character" w:styleId="PageNumber">
    <w:name w:val="page number"/>
    <w:basedOn w:val="DefaultParagraphFont"/>
    <w:rsid w:val="002A0354"/>
  </w:style>
  <w:style w:type="paragraph" w:styleId="Caption">
    <w:name w:val="caption"/>
    <w:basedOn w:val="Normal"/>
    <w:next w:val="Normal"/>
    <w:qFormat/>
    <w:rsid w:val="003156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567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7576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CA28C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043EFF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43EFF"/>
    <w:rPr>
      <w:sz w:val="24"/>
      <w:szCs w:val="24"/>
      <w:lang w:eastAsia="en-US" w:bidi="en-US"/>
    </w:rPr>
  </w:style>
  <w:style w:type="paragraph" w:styleId="ListParagraph">
    <w:name w:val="List Paragraph"/>
    <w:basedOn w:val="Normal"/>
    <w:uiPriority w:val="1"/>
    <w:qFormat/>
    <w:rsid w:val="00043EFF"/>
    <w:pPr>
      <w:widowControl w:val="0"/>
      <w:autoSpaceDE w:val="0"/>
      <w:autoSpaceDN w:val="0"/>
      <w:ind w:left="102"/>
    </w:pPr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oshua\Downloads\repor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7EEF9-C85F-BA49-AF46-D6D728CEA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C:\Users\Joshua\Downloads\report-template.dotx</Template>
  <TotalTime>64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Title</vt:lpstr>
    </vt:vector>
  </TitlesOfParts>
  <Company>University of Miami</Company>
  <LinksUpToDate>false</LinksUpToDate>
  <CharactersWithSpaces>282</CharactersWithSpaces>
  <SharedDoc>false</SharedDoc>
  <HLinks>
    <vt:vector size="144" baseType="variant">
      <vt:variant>
        <vt:i4>262192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_Toc247686355</vt:lpwstr>
      </vt:variant>
      <vt:variant>
        <vt:i4>1048634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_Toc247686731</vt:lpwstr>
      </vt:variant>
      <vt:variant>
        <vt:i4>1048634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_Toc247686730</vt:lpwstr>
      </vt:variant>
      <vt:variant>
        <vt:i4>1114170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_Toc247686729</vt:lpwstr>
      </vt:variant>
      <vt:variant>
        <vt:i4>1114170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_Toc247686728</vt:lpwstr>
      </vt:variant>
      <vt:variant>
        <vt:i4>1114170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_Toc247686727</vt:lpwstr>
      </vt:variant>
      <vt:variant>
        <vt:i4>1114170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_Toc247686726</vt:lpwstr>
      </vt:variant>
      <vt:variant>
        <vt:i4>1114170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_Toc247686725</vt:lpwstr>
      </vt:variant>
      <vt:variant>
        <vt:i4>1114170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_Toc247686724</vt:lpwstr>
      </vt:variant>
      <vt:variant>
        <vt:i4>1114170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_Toc247686723</vt:lpwstr>
      </vt:variant>
      <vt:variant>
        <vt:i4>1114170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_Toc247686722</vt:lpwstr>
      </vt:variant>
      <vt:variant>
        <vt:i4>1114170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_Toc247686721</vt:lpwstr>
      </vt:variant>
      <vt:variant>
        <vt:i4>1114170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_Toc247686720</vt:lpwstr>
      </vt:variant>
      <vt:variant>
        <vt:i4>1179706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_Toc247686719</vt:lpwstr>
      </vt:variant>
      <vt:variant>
        <vt:i4>1179706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_Toc247686718</vt:lpwstr>
      </vt:variant>
      <vt:variant>
        <vt:i4>1179706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_Toc247686717</vt:lpwstr>
      </vt:variant>
      <vt:variant>
        <vt:i4>1179706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_Toc247686716</vt:lpwstr>
      </vt:variant>
      <vt:variant>
        <vt:i4>1179706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_Toc247686715</vt:lpwstr>
      </vt:variant>
      <vt:variant>
        <vt:i4>1179706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_Toc247686714</vt:lpwstr>
      </vt:variant>
      <vt:variant>
        <vt:i4>1179706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_Toc247686713</vt:lpwstr>
      </vt:variant>
      <vt:variant>
        <vt:i4>1179706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_Toc247686712</vt:lpwstr>
      </vt:variant>
      <vt:variant>
        <vt:i4>1179706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_Toc247686711</vt:lpwstr>
      </vt:variant>
      <vt:variant>
        <vt:i4>1179706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_Toc247686710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Title</dc:title>
  <dc:creator>Joshua</dc:creator>
  <cp:lastModifiedBy>Yao Zheng</cp:lastModifiedBy>
  <cp:revision>13</cp:revision>
  <dcterms:created xsi:type="dcterms:W3CDTF">2018-01-11T19:34:00Z</dcterms:created>
  <dcterms:modified xsi:type="dcterms:W3CDTF">2018-01-22T03:36:00Z</dcterms:modified>
</cp:coreProperties>
</file>